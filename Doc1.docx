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0D" w:rsidRPr="003B6C1E" w:rsidRDefault="00EA570B" w:rsidP="000256AF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5262880</wp:posOffset>
                </wp:positionV>
                <wp:extent cx="8267065" cy="1717675"/>
                <wp:effectExtent l="0" t="0" r="0" b="0"/>
                <wp:wrapNone/>
                <wp:docPr id="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06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GoBack"/>
                          <w:bookmarkEnd w:id="0"/>
                          <w:p w:rsidR="00965BB6" w:rsidRPr="00EA570B" w:rsidRDefault="00EA570B" w:rsidP="00913B7E">
                            <w:pPr>
                              <w:pStyle w:val="Pealkiri1"/>
                              <w:rPr>
                                <w:sz w:val="72"/>
                                <w:szCs w:val="72"/>
                                <w:lang w:val="et-EE"/>
                              </w:rPr>
                            </w:pPr>
                            <w:r w:rsidRPr="00EA570B">
                              <w:rPr>
                                <w:sz w:val="72"/>
                                <w:szCs w:val="72"/>
                                <w:lang w:val="et-EE"/>
                              </w:rPr>
                              <w:fldChar w:fldCharType="begin"/>
                            </w:r>
                            <w:r w:rsidRPr="00EA570B">
                              <w:rPr>
                                <w:sz w:val="72"/>
                                <w:szCs w:val="72"/>
                                <w:lang w:val="et-EE"/>
                              </w:rPr>
                              <w:instrText xml:space="preserve"> MERGEFIELD Tunnustus </w:instrText>
                            </w:r>
                            <w:r w:rsidRPr="00EA570B">
                              <w:rPr>
                                <w:sz w:val="72"/>
                                <w:szCs w:val="72"/>
                                <w:lang w:val="et-EE"/>
                              </w:rPr>
                              <w:fldChar w:fldCharType="separate"/>
                            </w:r>
                            <w:r w:rsidRPr="00786902">
                              <w:rPr>
                                <w:noProof/>
                                <w:sz w:val="72"/>
                                <w:szCs w:val="72"/>
                              </w:rPr>
                              <w:t>silmapaistva töö eest kooliümbruse korrastamisel</w:t>
                            </w:r>
                            <w:r w:rsidRPr="00EA570B">
                              <w:rPr>
                                <w:sz w:val="72"/>
                                <w:szCs w:val="72"/>
                                <w:lang w:val="et-E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81.85pt;margin-top:414.4pt;width:650.95pt;height:1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" filled="f" fillcolor="#930" stroked="f" strokecolor="#930">
                <v:textbox>
                  <w:txbxContent>
                    <w:bookmarkStart w:id="1" w:name="_GoBack"/>
                    <w:bookmarkEnd w:id="1"/>
                    <w:p w:rsidR="00965BB6" w:rsidRPr="00EA570B" w:rsidRDefault="00EA570B" w:rsidP="00913B7E">
                      <w:pPr>
                        <w:pStyle w:val="Pealkiri1"/>
                        <w:rPr>
                          <w:sz w:val="72"/>
                          <w:szCs w:val="72"/>
                          <w:lang w:val="et-EE"/>
                        </w:rPr>
                      </w:pPr>
                      <w:r w:rsidRPr="00EA570B">
                        <w:rPr>
                          <w:sz w:val="72"/>
                          <w:szCs w:val="72"/>
                          <w:lang w:val="et-EE"/>
                        </w:rPr>
                        <w:fldChar w:fldCharType="begin"/>
                      </w:r>
                      <w:r w:rsidRPr="00EA570B">
                        <w:rPr>
                          <w:sz w:val="72"/>
                          <w:szCs w:val="72"/>
                          <w:lang w:val="et-EE"/>
                        </w:rPr>
                        <w:instrText xml:space="preserve"> MERGEFIELD Tunnustus </w:instrText>
                      </w:r>
                      <w:r w:rsidRPr="00EA570B">
                        <w:rPr>
                          <w:sz w:val="72"/>
                          <w:szCs w:val="72"/>
                          <w:lang w:val="et-EE"/>
                        </w:rPr>
                        <w:fldChar w:fldCharType="separate"/>
                      </w:r>
                      <w:r w:rsidRPr="00786902">
                        <w:rPr>
                          <w:noProof/>
                          <w:sz w:val="72"/>
                          <w:szCs w:val="72"/>
                        </w:rPr>
                        <w:t>silmapaistva töö eest kooliümbruse korrastamisel</w:t>
                      </w:r>
                      <w:r w:rsidRPr="00EA570B">
                        <w:rPr>
                          <w:sz w:val="72"/>
                          <w:szCs w:val="72"/>
                          <w:lang w:val="et-EE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2841625</wp:posOffset>
                </wp:positionH>
                <wp:positionV relativeFrom="page">
                  <wp:posOffset>977265</wp:posOffset>
                </wp:positionV>
                <wp:extent cx="2329180" cy="2567940"/>
                <wp:effectExtent l="0" t="0" r="0" b="0"/>
                <wp:wrapNone/>
                <wp:docPr id="8" name="Text Box 52" descr="Male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0EF" w:rsidRPr="0064219F" w:rsidRDefault="00EA570B" w:rsidP="00BC40EF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482215"/>
                                  <wp:effectExtent l="0" t="0" r="3175" b="0"/>
                                  <wp:docPr id="1" name="Pilt 1" descr="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48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7" type="#_x0000_t202" alt="Male student" style="position:absolute;margin-left:223.75pt;margin-top:76.95pt;width:183.4pt;height:202.2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" filled="f" stroked="f">
                <v:textbox style="mso-fit-shape-to-text:t">
                  <w:txbxContent>
                    <w:p w:rsidR="00BC40EF" w:rsidRPr="0064219F" w:rsidRDefault="00EA570B" w:rsidP="00BC40EF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482215"/>
                            <wp:effectExtent l="0" t="0" r="3175" b="0"/>
                            <wp:docPr id="1" name="Pilt 1" descr="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48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4924425</wp:posOffset>
                </wp:positionH>
                <wp:positionV relativeFrom="page">
                  <wp:posOffset>1017270</wp:posOffset>
                </wp:positionV>
                <wp:extent cx="2329180" cy="2466340"/>
                <wp:effectExtent l="0" t="0" r="0" b="0"/>
                <wp:wrapNone/>
                <wp:docPr id="7" name="Text Box 62" descr="Femail stud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CC99">
                                  <a:alpha val="1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66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391" w:rsidRDefault="00EA570B">
                            <w:r>
                              <w:rPr>
                                <w:noProof/>
                                <w:lang w:eastAsia="et-EE"/>
                              </w:rPr>
                              <w:drawing>
                                <wp:inline distT="0" distB="0" distL="0" distR="0">
                                  <wp:extent cx="2149475" cy="2374900"/>
                                  <wp:effectExtent l="0" t="0" r="3175" b="6350"/>
                                  <wp:docPr id="2" name="Pilt 2" descr="Female stud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emale stud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75" cy="237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alt="Femail student" style="position:absolute;margin-left:387.75pt;margin-top:80.1pt;width:183.4pt;height:194.2pt;z-index:25166080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" filled="f" fillcolor="#fc9" stroked="f" strokecolor="#630" strokeweight="2pt">
                <v:fill opacity="10537f"/>
                <v:textbox style="mso-fit-shape-to-text:t">
                  <w:txbxContent>
                    <w:p w:rsidR="00F52391" w:rsidRDefault="00EA570B">
                      <w:r>
                        <w:rPr>
                          <w:noProof/>
                          <w:lang w:eastAsia="et-EE"/>
                        </w:rPr>
                        <w:drawing>
                          <wp:inline distT="0" distB="0" distL="0" distR="0">
                            <wp:extent cx="2149475" cy="2374900"/>
                            <wp:effectExtent l="0" t="0" r="3175" b="6350"/>
                            <wp:docPr id="2" name="Pilt 2" descr="Female stud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emale stud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75" cy="237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ge">
                  <wp:posOffset>3806825</wp:posOffset>
                </wp:positionV>
                <wp:extent cx="4099560" cy="1665605"/>
                <wp:effectExtent l="0" t="0" r="0" b="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66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CCF" w:rsidRPr="00554C11" w:rsidRDefault="00ED2B57" w:rsidP="00E91CCF">
                            <w:pPr>
                              <w:pStyle w:val="Pealkiri3"/>
                              <w:rPr>
                                <w:sz w:val="54"/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Kooli nim</w:t>
                            </w:r>
                            <w:r w:rsidR="007F3CD6" w:rsidRPr="00554C11">
                              <w:rPr>
                                <w:lang w:val="et-EE"/>
                              </w:rPr>
                              <w:t>etus</w:t>
                            </w:r>
                          </w:p>
                          <w:p w:rsidR="00E91CCF" w:rsidRPr="00554C11" w:rsidRDefault="007F3CD6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õ</w:t>
                            </w:r>
                            <w:r w:rsidR="00ED2B57" w:rsidRPr="00554C11">
                              <w:rPr>
                                <w:lang w:val="et-EE"/>
                              </w:rPr>
                              <w:t>petajaskond kinnitab, et õpilane</w:t>
                            </w:r>
                          </w:p>
                          <w:p w:rsidR="00EA570B" w:rsidRDefault="00EA570B" w:rsidP="00E91CCF">
                            <w:pPr>
                              <w:pStyle w:val="Pealkiri2"/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instrText xml:space="preserve"> MERGEFIELD Nimi </w:instrTex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fldChar w:fldCharType="separate"/>
                            </w:r>
                            <w:r w:rsidRPr="00786902">
                              <w:rPr>
                                <w:b/>
                                <w:noProof/>
                                <w:color w:val="000080"/>
                                <w:sz w:val="52"/>
                              </w:rPr>
                              <w:t>Andres Herkel</w:t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color w:val="000080"/>
                                <w:sz w:val="52"/>
                                <w:lang w:val="et-EE"/>
                              </w:rPr>
                              <w:t>ˇ</w:t>
                            </w:r>
                          </w:p>
                          <w:p w:rsidR="00E91CCF" w:rsidRPr="00554C11" w:rsidRDefault="00ED2B57" w:rsidP="00E91CCF">
                            <w:pPr>
                              <w:pStyle w:val="Pealkiri2"/>
                              <w:rPr>
                                <w:lang w:val="et-EE"/>
                              </w:rPr>
                            </w:pPr>
                            <w:r w:rsidRPr="00554C11">
                              <w:rPr>
                                <w:lang w:val="et-EE"/>
                              </w:rPr>
                              <w:t>nimetati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9" type="#_x0000_t202" style="position:absolute;margin-left:234.25pt;margin-top:299.75pt;width:322.8pt;height:131.1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uatw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" filled="f" stroked="f">
                <v:textbox style="mso-fit-shape-to-text:t">
                  <w:txbxContent>
                    <w:p w:rsidR="00E91CCF" w:rsidRPr="00554C11" w:rsidRDefault="00ED2B57" w:rsidP="00E91CCF">
                      <w:pPr>
                        <w:pStyle w:val="Pealkiri3"/>
                        <w:rPr>
                          <w:sz w:val="54"/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Kooli nim</w:t>
                      </w:r>
                      <w:r w:rsidR="007F3CD6" w:rsidRPr="00554C11">
                        <w:rPr>
                          <w:lang w:val="et-EE"/>
                        </w:rPr>
                        <w:t>etus</w:t>
                      </w:r>
                    </w:p>
                    <w:p w:rsidR="00E91CCF" w:rsidRPr="00554C11" w:rsidRDefault="007F3CD6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õ</w:t>
                      </w:r>
                      <w:r w:rsidR="00ED2B57" w:rsidRPr="00554C11">
                        <w:rPr>
                          <w:lang w:val="et-EE"/>
                        </w:rPr>
                        <w:t>petajaskond kinnitab, et õpilane</w:t>
                      </w:r>
                    </w:p>
                    <w:p w:rsidR="00EA570B" w:rsidRDefault="00EA570B" w:rsidP="00E91CCF">
                      <w:pPr>
                        <w:pStyle w:val="Pealkiri2"/>
                        <w:rPr>
                          <w:b/>
                          <w:color w:val="000080"/>
                          <w:sz w:val="52"/>
                          <w:lang w:val="et-EE"/>
                        </w:rPr>
                      </w:pP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fldChar w:fldCharType="begin"/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instrText xml:space="preserve"> MERGEFIELD Nimi </w:instrTex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fldChar w:fldCharType="separate"/>
                      </w:r>
                      <w:r w:rsidRPr="00786902">
                        <w:rPr>
                          <w:b/>
                          <w:noProof/>
                          <w:color w:val="000080"/>
                          <w:sz w:val="52"/>
                        </w:rPr>
                        <w:t>Andres Herkel</w:t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fldChar w:fldCharType="end"/>
                      </w:r>
                      <w:r>
                        <w:rPr>
                          <w:b/>
                          <w:color w:val="000080"/>
                          <w:sz w:val="52"/>
                          <w:lang w:val="et-EE"/>
                        </w:rPr>
                        <w:t>ˇ</w:t>
                      </w:r>
                    </w:p>
                    <w:p w:rsidR="00E91CCF" w:rsidRPr="00554C11" w:rsidRDefault="00ED2B57" w:rsidP="00E91CCF">
                      <w:pPr>
                        <w:pStyle w:val="Pealkiri2"/>
                        <w:rPr>
                          <w:lang w:val="et-EE"/>
                        </w:rPr>
                      </w:pPr>
                      <w:r w:rsidRPr="00554C11">
                        <w:rPr>
                          <w:lang w:val="et-EE"/>
                        </w:rPr>
                        <w:t>nimetati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2906395</wp:posOffset>
                </wp:positionH>
                <wp:positionV relativeFrom="page">
                  <wp:posOffset>6365240</wp:posOffset>
                </wp:positionV>
                <wp:extent cx="4236720" cy="419100"/>
                <wp:effectExtent l="0" t="0" r="0" b="0"/>
                <wp:wrapSquare wrapText="bothSides"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0EF" w:rsidRDefault="00BC40EF" w:rsidP="00B028D6">
                            <w:pPr>
                              <w:pStyle w:val="datesignature"/>
                            </w:pPr>
                            <w:r>
                              <w:t>_____</w:t>
                            </w:r>
                            <w:r w:rsidR="00F113D4">
                              <w:t>__</w:t>
                            </w:r>
                            <w:r>
                              <w:t>___</w:t>
                            </w:r>
                            <w:r w:rsidR="00B028D6">
                              <w:t>___________________</w:t>
                            </w:r>
                            <w:r>
                              <w:t>___________</w:t>
                            </w:r>
                            <w:r w:rsidR="00F113D4">
                              <w:t>___</w:t>
                            </w:r>
                          </w:p>
                          <w:p w:rsidR="00BC40EF" w:rsidRPr="00C55F04" w:rsidRDefault="00ED2B57" w:rsidP="005E4F0D">
                            <w:pPr>
                              <w:pStyle w:val="datesignature"/>
                              <w:rPr>
                                <w:noProof/>
                              </w:rPr>
                            </w:pPr>
                            <w:r>
                              <w:rPr>
                                <w:szCs w:val="24"/>
                              </w:rPr>
                              <w:t>Allkiri ja kuupäev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0" type="#_x0000_t202" style="position:absolute;margin-left:228.85pt;margin-top:501.2pt;width:333.6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5euAIAAME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" filled="f" stroked="f">
                <v:textbox style="mso-fit-shape-to-text:t">
                  <w:txbxContent>
                    <w:p w:rsidR="00BC40EF" w:rsidRDefault="00BC40EF" w:rsidP="00B028D6">
                      <w:pPr>
                        <w:pStyle w:val="datesignature"/>
                      </w:pPr>
                      <w:r>
                        <w:t>_____</w:t>
                      </w:r>
                      <w:r w:rsidR="00F113D4">
                        <w:t>__</w:t>
                      </w:r>
                      <w:r>
                        <w:t>___</w:t>
                      </w:r>
                      <w:r w:rsidR="00B028D6">
                        <w:t>___________________</w:t>
                      </w:r>
                      <w:r>
                        <w:t>___________</w:t>
                      </w:r>
                      <w:r w:rsidR="00F113D4">
                        <w:t>___</w:t>
                      </w:r>
                    </w:p>
                    <w:p w:rsidR="00BC40EF" w:rsidRPr="00C55F04" w:rsidRDefault="00ED2B57" w:rsidP="005E4F0D">
                      <w:pPr>
                        <w:pStyle w:val="datesignature"/>
                        <w:rPr>
                          <w:noProof/>
                        </w:rPr>
                      </w:pPr>
                      <w:r>
                        <w:rPr>
                          <w:szCs w:val="24"/>
                        </w:rPr>
                        <w:t>Allkiri ja kuupäev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ge">
                  <wp:posOffset>691515</wp:posOffset>
                </wp:positionV>
                <wp:extent cx="8641080" cy="6385560"/>
                <wp:effectExtent l="0" t="0" r="0" b="0"/>
                <wp:wrapNone/>
                <wp:docPr id="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1080" cy="6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4990A" id="Rectangle 60" o:spid="_x0000_s1026" style="position:absolute;margin-left:55.45pt;margin-top:54.45pt;width:680.4pt;height:502.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" strokecolor="#630" strokeweight=".5pt">
                <w10:wrap anchorx="page" anchory="page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483870</wp:posOffset>
                </wp:positionH>
                <wp:positionV relativeFrom="page">
                  <wp:posOffset>462915</wp:posOffset>
                </wp:positionV>
                <wp:extent cx="9081770" cy="6842760"/>
                <wp:effectExtent l="0" t="0" r="0" b="0"/>
                <wp:wrapNone/>
                <wp:docPr id="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1770" cy="68427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25400">
                          <a:solidFill>
                            <a:srgbClr val="663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B25DF" id="Rectangle 59" o:spid="_x0000_s1026" style="position:absolute;margin-left:38.1pt;margin-top:36.45pt;width:715.1pt;height:538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" fillcolor="#f96" strokecolor="#630" strokeweight="2pt">
                <w10:wrap anchorx="page" anchory="page"/>
              </v:rect>
            </w:pict>
          </mc:Fallback>
        </mc:AlternateContent>
      </w:r>
    </w:p>
    <w:sectPr w:rsidR="005E4F0D" w:rsidRPr="003B6C1E" w:rsidSect="00965BB6">
      <w:headerReference w:type="even" r:id="rId9"/>
      <w:headerReference w:type="default" r:id="rId10"/>
      <w:footerReference w:type="default" r:id="rId11"/>
      <w:pgSz w:w="15840" w:h="12240" w:orient="landscape" w:code="1"/>
      <w:pgMar w:top="720" w:right="734" w:bottom="720" w:left="720" w:header="720" w:footer="33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70B" w:rsidRDefault="00EA570B">
      <w:r>
        <w:separator/>
      </w:r>
    </w:p>
  </w:endnote>
  <w:endnote w:type="continuationSeparator" w:id="0">
    <w:p w:rsidR="00EA570B" w:rsidRDefault="00EA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0D" w:rsidRDefault="005E4F0D">
    <w:pPr>
      <w:widowControl w:val="0"/>
      <w:tabs>
        <w:tab w:val="center" w:pos="6480"/>
        <w:tab w:val="right" w:pos="12960"/>
      </w:tabs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70B" w:rsidRDefault="00EA570B">
      <w:r>
        <w:separator/>
      </w:r>
    </w:p>
  </w:footnote>
  <w:footnote w:type="continuationSeparator" w:id="0">
    <w:p w:rsidR="00EA570B" w:rsidRDefault="00EA5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0D" w:rsidRDefault="005E4F0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0D" w:rsidRDefault="005E4F0D">
    <w:pPr>
      <w:widowControl w:val="0"/>
      <w:tabs>
        <w:tab w:val="center" w:pos="6480"/>
        <w:tab w:val="right" w:pos="12960"/>
      </w:tabs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Kevin.Martins\Rakendustarkvara\tunnustamin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inded$`"/>
    <w:dataSource r:id="rId2"/>
    <w:viewMergedData/>
    <w:activeRecord w:val="13"/>
    <w:odso>
      <w:udl w:val="Provider=Microsoft.ACE.OLEDB.12.0;User ID=Admin;Data Source=Z:\Kevin.Martins\Rakendustarkvara\tunnustamin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inded$"/>
      <w:src r:id="rId3"/>
      <w:colDelim w:val="9"/>
      <w:type w:val="database"/>
      <w:fHdr/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</w:odso>
  </w:mailMerge>
  <w:defaultTabStop w:val="720"/>
  <w:hyphenationZone w:val="425"/>
  <w:doNotHyphenateCaps/>
  <w:drawingGridHorizontalSpacing w:val="360"/>
  <w:drawingGridVerticalSpacing w:val="36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0B"/>
    <w:rsid w:val="000256AF"/>
    <w:rsid w:val="0018089D"/>
    <w:rsid w:val="001D5E70"/>
    <w:rsid w:val="002915C2"/>
    <w:rsid w:val="00294BDD"/>
    <w:rsid w:val="002F403B"/>
    <w:rsid w:val="0035791A"/>
    <w:rsid w:val="003B6C1E"/>
    <w:rsid w:val="0043572A"/>
    <w:rsid w:val="004A3D06"/>
    <w:rsid w:val="004D4790"/>
    <w:rsid w:val="0050210F"/>
    <w:rsid w:val="0055092E"/>
    <w:rsid w:val="00554C11"/>
    <w:rsid w:val="00566861"/>
    <w:rsid w:val="00577128"/>
    <w:rsid w:val="005E4F0D"/>
    <w:rsid w:val="0064219F"/>
    <w:rsid w:val="006718CC"/>
    <w:rsid w:val="006B0FEF"/>
    <w:rsid w:val="0079426E"/>
    <w:rsid w:val="007F3CD6"/>
    <w:rsid w:val="00913B7E"/>
    <w:rsid w:val="00924C0F"/>
    <w:rsid w:val="00965BB6"/>
    <w:rsid w:val="009C379D"/>
    <w:rsid w:val="009C3CAA"/>
    <w:rsid w:val="00B028D6"/>
    <w:rsid w:val="00B340D4"/>
    <w:rsid w:val="00B75DB8"/>
    <w:rsid w:val="00BC250D"/>
    <w:rsid w:val="00BC40EF"/>
    <w:rsid w:val="00BD515D"/>
    <w:rsid w:val="00BD68A4"/>
    <w:rsid w:val="00CF4DF5"/>
    <w:rsid w:val="00D43AF0"/>
    <w:rsid w:val="00E10F3F"/>
    <w:rsid w:val="00E4082D"/>
    <w:rsid w:val="00E665CC"/>
    <w:rsid w:val="00E91CCF"/>
    <w:rsid w:val="00EA570B"/>
    <w:rsid w:val="00ED2B57"/>
    <w:rsid w:val="00F04F76"/>
    <w:rsid w:val="00F113D4"/>
    <w:rsid w:val="00F52391"/>
    <w:rsid w:val="00FA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 style="mso-position-horizontal-relative:page;mso-position-vertical-relative:page" fillcolor="#fc9" strokecolor="#630">
      <v:fill color="#fc9" opacity="10486f"/>
      <v:stroke color="#630" weight="2pt"/>
      <o:colormru v:ext="edit" colors="#360,maroon,#630,#f96"/>
    </o:shapedefaults>
    <o:shapelayout v:ext="edit">
      <o:idmap v:ext="edit" data="1"/>
    </o:shapelayout>
  </w:shapeDefaults>
  <w:decimalSymbol w:val=","/>
  <w:listSeparator w:val=";"/>
  <w15:docId w15:val="{9655B67F-F6E4-4077-AFD2-61297BBD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Pr>
      <w:lang w:val="et-EE"/>
    </w:rPr>
  </w:style>
  <w:style w:type="paragraph" w:styleId="Pealkiri1">
    <w:name w:val="heading 1"/>
    <w:next w:val="Normaallaad"/>
    <w:qFormat/>
    <w:rsid w:val="0064219F"/>
    <w:pPr>
      <w:jc w:val="center"/>
      <w:outlineLvl w:val="0"/>
    </w:pPr>
    <w:rPr>
      <w:rFonts w:ascii="Courier New" w:hAnsi="Courier New"/>
      <w:b/>
      <w:color w:val="CC3300"/>
      <w:sz w:val="96"/>
      <w:szCs w:val="40"/>
    </w:rPr>
  </w:style>
  <w:style w:type="paragraph" w:styleId="Pealkiri2">
    <w:name w:val="heading 2"/>
    <w:next w:val="Normaallaad"/>
    <w:qFormat/>
    <w:rsid w:val="00E10F3F"/>
    <w:pPr>
      <w:jc w:val="center"/>
      <w:outlineLvl w:val="1"/>
    </w:pPr>
    <w:rPr>
      <w:rFonts w:ascii="Courier New" w:hAnsi="Courier New"/>
      <w:color w:val="808080"/>
      <w:sz w:val="36"/>
      <w:szCs w:val="40"/>
    </w:rPr>
  </w:style>
  <w:style w:type="paragraph" w:styleId="Pealkiri3">
    <w:name w:val="heading 3"/>
    <w:next w:val="Normaallaad"/>
    <w:qFormat/>
    <w:rsid w:val="00CF4DF5"/>
    <w:pPr>
      <w:spacing w:before="40" w:after="40"/>
      <w:jc w:val="center"/>
      <w:outlineLvl w:val="2"/>
    </w:pPr>
    <w:rPr>
      <w:rFonts w:ascii="Courier New" w:hAnsi="Courier New"/>
      <w:b/>
      <w:color w:val="000080"/>
      <w:sz w:val="52"/>
      <w:szCs w:val="40"/>
    </w:rPr>
  </w:style>
  <w:style w:type="paragraph" w:styleId="Pealkiri4">
    <w:name w:val="heading 4"/>
    <w:next w:val="Normaallaad"/>
    <w:qFormat/>
    <w:rsid w:val="0018089D"/>
    <w:pPr>
      <w:widowControl w:val="0"/>
      <w:shd w:val="clear" w:color="FFFF00" w:fill="auto"/>
      <w:ind w:left="990" w:right="1001"/>
      <w:outlineLvl w:val="3"/>
    </w:pPr>
    <w:rPr>
      <w:rFonts w:ascii="Courier New" w:hAnsi="Courier New"/>
      <w:b/>
      <w:sz w:val="40"/>
      <w:szCs w:val="4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Dokumendiplaan">
    <w:name w:val="Document Map"/>
    <w:basedOn w:val="Normaallaad"/>
    <w:semiHidden/>
    <w:pPr>
      <w:shd w:val="clear" w:color="auto" w:fill="000080"/>
    </w:pPr>
    <w:rPr>
      <w:rFonts w:ascii="Tahoma" w:hAnsi="Tahoma" w:cs="Tahoma"/>
    </w:rPr>
  </w:style>
  <w:style w:type="paragraph" w:customStyle="1" w:styleId="datesignature">
    <w:name w:val="date signature"/>
    <w:rsid w:val="00B028D6"/>
    <w:pPr>
      <w:jc w:val="center"/>
    </w:pPr>
    <w:rPr>
      <w:rFonts w:ascii="Courier New" w:hAnsi="Courier New"/>
      <w:color w:val="808080"/>
      <w:sz w:val="24"/>
      <w:szCs w:val="40"/>
    </w:rPr>
  </w:style>
  <w:style w:type="paragraph" w:styleId="Jutumullitekst">
    <w:name w:val="Balloon Text"/>
    <w:basedOn w:val="Normaallaad"/>
    <w:semiHidden/>
    <w:rsid w:val="00294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Z:\Kevin.Martins\Rakendustarkvara\tunnustamine.xlsx" TargetMode="External"/><Relationship Id="rId2" Type="http://schemas.openxmlformats.org/officeDocument/2006/relationships/mailMergeSource" Target="file:///Z:\Kevin.Martins\Rakendustarkvara\tunnustamine.xlsx" TargetMode="External"/><Relationship Id="rId1" Type="http://schemas.openxmlformats.org/officeDocument/2006/relationships/attachedTemplate" Target="file:///C:\Users\a14\AppData\Roaming\Microsoft\Mallid\Kuu%20parima%20&#245;ppuri%20tunnist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700EA2-7FCF-4E8D-A0E1-3F76E1F57F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Kuu parima õppuri tunnistus.dotx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cp:lastPrinted>2003-10-06T22:08:00Z</cp:lastPrinted>
  <dcterms:created xsi:type="dcterms:W3CDTF">2014-09-09T10:28:00Z</dcterms:created>
  <dcterms:modified xsi:type="dcterms:W3CDTF">2014-09-09T10:36:00Z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TC010183851061</vt:lpwstr>
  </property>
</Properties>
</file>