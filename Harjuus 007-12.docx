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1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2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3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15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16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17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18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9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2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21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22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23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24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25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26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27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28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29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D5" w:rsidRDefault="00D471D5" w:rsidP="000256AF">
      <w:pPr>
        <w:sectPr w:rsidR="00D471D5" w:rsidSect="00D471D5">
          <w:headerReference w:type="even" r:id="rId8"/>
          <w:headerReference w:type="default" r:id="rId9"/>
          <w:footerReference w:type="default" r:id="rId10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bookmarkStart w:id="0" w:name="_GoBack"/>
      <w:bookmarkEnd w:id="0"/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2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silmapaistva töö eest kooliümbruse korrastamisel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1.85pt;margin-top:414.4pt;width:650.95pt;height:1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silmapaistva töö eest kooliümbruse korrastamisel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260" name="Text Box 5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1" name="Pilt 1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alt="Male student" style="position:absolute;margin-left:223.75pt;margin-top:76.95pt;width:183.4pt;height:202.2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1" name="Pilt 1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259" name="Text Box 8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2" name="Pilt 2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alt="Femail student" style="position:absolute;margin-left:387.75pt;margin-top:80.1pt;width:183.4pt;height:194.2pt;z-index:251665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xr2AIAAPo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2" name="Pilt 2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2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Olav Aarna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34.25pt;margin-top:299.75pt;width:322.8pt;height:13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NnuA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Olav Aarna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25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28.85pt;margin-top:501.2pt;width:333.6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WpuQIAAMI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25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6FED9" id="Rectangle 3" o:spid="_x0000_s1026" style="position:absolute;margin-left:55.45pt;margin-top:54.45pt;width:680.4pt;height:502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2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5FE69" id="Rectangle 2" o:spid="_x0000_s1026" style="position:absolute;margin-left:38.1pt;margin-top:36.45pt;width:715.1pt;height:53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13"/>
          <w:headerReference w:type="default" r:id="rId14"/>
          <w:footerReference w:type="default" r:id="rId15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25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silmapaistva töö eest kooliümbruse korrastamisel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81.85pt;margin-top:414.4pt;width:650.95pt;height:1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silmapaistva töö eest kooliümbruse korrastamisel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253" name="Text Box 12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3" name="Pilt 3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alt="Male student" style="position:absolute;margin-left:223.75pt;margin-top:76.95pt;width:183.4pt;height:202.2pt;z-index:2516705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3" name="Pilt 3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252" name="Text Box 15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4" name="Pilt 4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alt="Femail student" style="position:absolute;margin-left:387.75pt;margin-top:80.1pt;width:183.4pt;height:194.2pt;z-index:25167360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iC2gIAAPs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4" name="Pilt 4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25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Rein Aidma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234.25pt;margin-top:299.75pt;width:322.8pt;height:1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9FuAIAAMQ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Rein Aidma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25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228.85pt;margin-top:501.2pt;width:333.6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24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8CFDB" id="Rectangle 10" o:spid="_x0000_s1026" style="position:absolute;margin-left:55.45pt;margin-top:54.45pt;width:680.4pt;height:502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24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63BBC" id="Rectangle 9" o:spid="_x0000_s1026" style="position:absolute;margin-left:38.1pt;margin-top:36.45pt;width:715.1pt;height:538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16"/>
          <w:headerReference w:type="default" r:id="rId17"/>
          <w:footerReference w:type="default" r:id="rId18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24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silmapaistva töö eest kooliümbruse korrastamisel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81.85pt;margin-top:414.4pt;width:650.95pt;height:1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silmapaistva töö eest kooliümbruse korrastamisel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246" name="Text Box 19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5" name="Pilt 5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alt="Male student" style="position:absolute;margin-left:223.75pt;margin-top:76.95pt;width:183.4pt;height:202.2pt;z-index:2516787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DCjxhXyQIAANg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5" name="Pilt 5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245" name="Text Box 22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6" name="Pilt 6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alt="Femail student" style="position:absolute;margin-left:387.75pt;margin-top:80.1pt;width:183.4pt;height:194.2pt;z-index:2516817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8UD2wIAAPw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PG/xQPbAgAA/A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6" name="Pilt 6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24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Toomas Alatalu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234.25pt;margin-top:299.75pt;width:322.8pt;height:131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6nluQ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LTHqeW5&#10;AgAAxQ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Toomas Alatalu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2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228.85pt;margin-top:501.2pt;width:333.6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6ug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4jO1&#10;uroCAADE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24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4E685" id="Rectangle 17" o:spid="_x0000_s1026" style="position:absolute;margin-left:55.45pt;margin-top:54.45pt;width:680.4pt;height:502.8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mlsjxScCAABA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24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0B73C" id="Rectangle 16" o:spid="_x0000_s1026" style="position:absolute;margin-left:38.1pt;margin-top:36.45pt;width:715.1pt;height:538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19"/>
          <w:headerReference w:type="default" r:id="rId20"/>
          <w:footerReference w:type="default" r:id="rId21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24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silmapaistva töö eest kooliümbruse korrastamisel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81.85pt;margin-top:414.4pt;width:650.95pt;height:1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MHi&#10;JoK6AgAAxQ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silmapaistva töö eest kooliümbruse korrastamisel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239" name="Text Box 26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7" name="Pilt 7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alt="Male student" style="position:absolute;margin-left:223.75pt;margin-top:76.95pt;width:183.4pt;height:202.2pt;z-index:2516869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CHEMmwyQIAANg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7" name="Pilt 7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238" name="Text Box 29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8" name="Pilt 8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alt="Femail student" style="position:absolute;margin-left:387.75pt;margin-top:80.1pt;width:183.4pt;height:194.2pt;z-index:2516899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cd2wIAAPw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BiW5x3bAgAA/A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8" name="Pilt 8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23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Jaak Allik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234.25pt;margin-top:299.75pt;width:322.8pt;height:131.1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hHuQIAAMU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D5zeEe5&#10;AgAAxQ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Jaak Allik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2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5" type="#_x0000_t202" style="position:absolute;margin-left:228.85pt;margin-top:501.2pt;width:333.6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t8d5&#10;h7oCAADE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2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7B126" id="Rectangle 24" o:spid="_x0000_s1026" style="position:absolute;margin-left:55.45pt;margin-top:54.45pt;width:680.4pt;height:502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vOjOYScCAABA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23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B96F0" id="Rectangle 23" o:spid="_x0000_s1026" style="position:absolute;margin-left:38.1pt;margin-top:36.45pt;width:715.1pt;height:538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22"/>
          <w:headerReference w:type="default" r:id="rId23"/>
          <w:footerReference w:type="default" r:id="rId24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23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lihtsalt tubli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6" type="#_x0000_t202" style="position:absolute;margin-left:81.85pt;margin-top:414.4pt;width:650.95pt;height:1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lihtsalt tubli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232" name="Text Box 33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9" name="Pilt 9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7" type="#_x0000_t202" alt="Male student" style="position:absolute;margin-left:223.75pt;margin-top:76.95pt;width:183.4pt;height:202.2pt;z-index:2516951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9" name="Pilt 9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231" name="Text Box 36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10" name="Pilt 10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8" type="#_x0000_t202" alt="Femail student" style="position:absolute;margin-left:387.75pt;margin-top:80.1pt;width:183.4pt;height:194.2pt;z-index:25169817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jc2wIAAPw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C2CCNzbAgAA/A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10" name="Pilt 10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2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Küllo Arjakas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9" type="#_x0000_t202" style="position:absolute;margin-left:234.25pt;margin-top:299.75pt;width:322.8pt;height:131.1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Küllo Arjakas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2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0" type="#_x0000_t202" style="position:absolute;margin-left:228.85pt;margin-top:501.2pt;width:333.6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BVuAIAAMQ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22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0998D" id="Rectangle 31" o:spid="_x0000_s1026" style="position:absolute;margin-left:55.45pt;margin-top:54.45pt;width:680.4pt;height:502.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22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616F7" id="Rectangle 30" o:spid="_x0000_s1026" style="position:absolute;margin-left:38.1pt;margin-top:36.45pt;width:715.1pt;height:538.8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25"/>
          <w:headerReference w:type="default" r:id="rId26"/>
          <w:footerReference w:type="default" r:id="rId27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2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tulemuste eest kutsevõistlustel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1" type="#_x0000_t202" style="position:absolute;margin-left:81.85pt;margin-top:414.4pt;width:650.95pt;height:1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BQJ&#10;zha6AgAAxQ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tulemuste eest kutsevõistlustel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225" name="Text Box 40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11" name="Pilt 11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2" type="#_x0000_t202" alt="Male student" style="position:absolute;margin-left:223.75pt;margin-top:76.95pt;width:183.4pt;height:202.2pt;z-index:25170329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11" name="Pilt 11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224" name="Text Box 43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12" name="Pilt 12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3" type="#_x0000_t202" alt="Femail student" style="position:absolute;margin-left:387.75pt;margin-top:80.1pt;width:183.4pt;height:194.2pt;z-index:2517063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wU2gIAAPw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12" name="Pilt 12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22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Meelis Atonen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4" type="#_x0000_t202" style="position:absolute;margin-left:234.25pt;margin-top:299.75pt;width:322.8pt;height:131.1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WiuQ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I+NlaK5&#10;AgAAxQ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Meelis Atonen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2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5" type="#_x0000_t202" style="position:absolute;margin-left:228.85pt;margin-top:501.2pt;width:333.6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avuQIAAMQ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22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0223A" id="Rectangle 38" o:spid="_x0000_s1026" style="position:absolute;margin-left:55.45pt;margin-top:54.45pt;width:680.4pt;height:502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F/kwPScCAABA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22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EE532" id="Rectangle 37" o:spid="_x0000_s1026" style="position:absolute;margin-left:38.1pt;margin-top:36.45pt;width:715.1pt;height:538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28"/>
          <w:headerReference w:type="default" r:id="rId29"/>
          <w:footerReference w:type="default" r:id="rId30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2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silmapaistva töö eest kooliümbruse korrastamisel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6" type="#_x0000_t202" style="position:absolute;margin-left:81.85pt;margin-top:414.4pt;width:650.95pt;height:1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GMv&#10;8l66AgAAxQ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silmapaistva töö eest kooliümbruse korrastamisel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218" name="Text Box 47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13" name="Pilt 13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7" type="#_x0000_t202" alt="Male student" style="position:absolute;margin-left:223.75pt;margin-top:76.95pt;width:183.4pt;height:202.2pt;z-index:2517114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AOWgkXyQIAANg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13" name="Pilt 13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217" name="Text Box 50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14" name="Pilt 14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58" type="#_x0000_t202" alt="Femail student" style="position:absolute;margin-left:387.75pt;margin-top:80.1pt;width:183.4pt;height:194.2pt;z-index:2517145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Cm2wIAAPw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GEVMKbbAgAA/A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14" name="Pilt 14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2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Enn Eesmaa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9" type="#_x0000_t202" style="position:absolute;margin-left:234.25pt;margin-top:299.75pt;width:322.8pt;height:131.1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pJuQ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IwOekm5&#10;AgAAxQ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Enn Eesmaa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21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0" type="#_x0000_t202" style="position:absolute;margin-left:228.85pt;margin-top:501.2pt;width:333.6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7wug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kyE+&#10;8LoCAADE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21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38C02" id="Rectangle 45" o:spid="_x0000_s1026" style="position:absolute;margin-left:55.45pt;margin-top:54.45pt;width:680.4pt;height:502.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QAptgicCAABA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21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20EBD" id="Rectangle 44" o:spid="_x0000_s1026" style="position:absolute;margin-left:38.1pt;margin-top:36.45pt;width:715.1pt;height:538.8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31"/>
          <w:headerReference w:type="default" r:id="rId32"/>
          <w:footerReference w:type="default" r:id="rId33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2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õpitulemuste eest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61" type="#_x0000_t202" style="position:absolute;margin-left:81.85pt;margin-top:414.4pt;width:650.95pt;height:135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IZW&#10;MVq6AgAAxQ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õpitulemuste eest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211" name="Text Box 54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15" name="Pilt 15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62" type="#_x0000_t202" alt="Male student" style="position:absolute;margin-left:223.75pt;margin-top:76.95pt;width:183.4pt;height:202.2pt;z-index:251719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AQByzHyQIAANg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15" name="Pilt 15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210" name="Text Box 57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16" name="Pilt 16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63" type="#_x0000_t202" alt="Femail student" style="position:absolute;margin-left:387.75pt;margin-top:80.1pt;width:183.4pt;height:194.2pt;z-index:2517227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U82wIAAPw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PUhVTzbAgAA/A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16" name="Pilt 16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20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Eldar Efendijev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64" type="#_x0000_t202" style="position:absolute;margin-left:234.25pt;margin-top:299.75pt;width:322.8pt;height:131.1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gCXuQ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DSCAJe5&#10;AgAAxQ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Eldar Efendijev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20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65" type="#_x0000_t202" style="position:absolute;margin-left:228.85pt;margin-top:501.2pt;width:333.6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61ugIAAMQ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3+cO&#10;tboCAADE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20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B5995" id="Rectangle 52" o:spid="_x0000_s1026" style="position:absolute;margin-left:55.45pt;margin-top:54.45pt;width:680.4pt;height:502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2bS1OScCAABA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20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B575C" id="Rectangle 51" o:spid="_x0000_s1026" style="position:absolute;margin-left:38.1pt;margin-top:36.45pt;width:715.1pt;height:538.8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34"/>
          <w:headerReference w:type="default" r:id="rId35"/>
          <w:footerReference w:type="default" r:id="rId36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20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lihtsalt tubli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6" type="#_x0000_t202" style="position:absolute;margin-left:81.85pt;margin-top:414.4pt;width:650.95pt;height:1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lihtsalt tubli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204" name="Text Box 61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17" name="Pilt 17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7" type="#_x0000_t202" alt="Male student" style="position:absolute;margin-left:223.75pt;margin-top:76.95pt;width:183.4pt;height:202.2pt;z-index:2517278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BguYH4yQIAANg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17" name="Pilt 17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203" name="Text Box 64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18" name="Pilt 18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8" type="#_x0000_t202" alt="Femail student" style="position:absolute;margin-left:387.75pt;margin-top:80.1pt;width:183.4pt;height:194.2pt;z-index:2517309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782wIAAPw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HdOfvzbAgAA/A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18" name="Pilt 18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20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Margi Ein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69" type="#_x0000_t202" style="position:absolute;margin-left:234.25pt;margin-top:299.75pt;width:322.8pt;height:131.1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KguAIAAMU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Margi Ein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20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70" type="#_x0000_t202" style="position:absolute;margin-left:228.85pt;margin-top:501.2pt;width:333.6pt;height:33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sfuQIAAMQ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20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5452F" id="Rectangle 59" o:spid="_x0000_s1026" style="position:absolute;margin-left:55.45pt;margin-top:54.45pt;width:680.4pt;height:502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6xuT3icCAABA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99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DD775" id="Rectangle 58" o:spid="_x0000_s1026" style="position:absolute;margin-left:38.1pt;margin-top:36.45pt;width:715.1pt;height:538.8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37"/>
          <w:headerReference w:type="default" r:id="rId38"/>
          <w:footerReference w:type="default" r:id="rId39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9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tulemuste eest kutsevõistlustel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71" type="#_x0000_t202" style="position:absolute;margin-left:81.85pt;margin-top:414.4pt;width:650.95pt;height:135.2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tulemuste eest kutsevõistlustel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97" name="Text Box 68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19" name="Pilt 19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72" type="#_x0000_t202" alt="Male student" style="position:absolute;margin-left:223.75pt;margin-top:76.95pt;width:183.4pt;height:202.2pt;z-index:2517360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19" name="Pilt 19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96" name="Text Box 71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20" name="Pilt 20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73" type="#_x0000_t202" alt="Femail student" style="position:absolute;margin-left:387.75pt;margin-top:80.1pt;width:183.4pt;height:194.2pt;z-index:2517391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3q2wIAAPw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K/+/erbAgAA/A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20" name="Pilt 20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9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Ene Ergma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74" type="#_x0000_t202" style="position:absolute;margin-left:234.25pt;margin-top:299.75pt;width:322.8pt;height:131.1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I6nAqq5&#10;AgAAxQ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Ene Ergma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9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75" type="#_x0000_t202" style="position:absolute;margin-left:228.85pt;margin-top:501.2pt;width:333.6pt;height:33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k9uAIAAMQ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9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9E05F" id="Rectangle 66" o:spid="_x0000_s1026" style="position:absolute;margin-left:55.45pt;margin-top:54.45pt;width:680.4pt;height:502.8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9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E3A7F" id="Rectangle 65" o:spid="_x0000_s1026" style="position:absolute;margin-left:38.1pt;margin-top:36.45pt;width:715.1pt;height:538.8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40"/>
          <w:headerReference w:type="default" r:id="rId41"/>
          <w:footerReference w:type="default" r:id="rId42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9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tulemuste eest kutsevõistlustel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76" type="#_x0000_t202" style="position:absolute;margin-left:81.85pt;margin-top:414.4pt;width:650.95pt;height:135.2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tulemuste eest kutsevõistlustel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90" name="Text Box 75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21" name="Pilt 21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77" type="#_x0000_t202" alt="Male student" style="position:absolute;margin-left:223.75pt;margin-top:76.95pt;width:183.4pt;height:202.2pt;z-index:2517442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21" name="Pilt 21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89" name="Text Box 78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22" name="Pilt 22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78" type="#_x0000_t202" alt="Femail student" style="position:absolute;margin-left:387.75pt;margin-top:80.1pt;width:183.4pt;height:194.2pt;z-index:2517473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HKO12bbAgAA/A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22" name="Pilt 22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8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Igor Gräzin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79" type="#_x0000_t202" style="position:absolute;margin-left:234.25pt;margin-top:299.75pt;width:322.8pt;height:131.1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rauQ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I822tq5&#10;AgAAxQ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Igor Gräzin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8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80" type="#_x0000_t202" style="position:absolute;margin-left:228.85pt;margin-top:501.2pt;width:333.6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Q3ug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8AE0&#10;N7oCAADE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8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0B44C" id="Rectangle 73" o:spid="_x0000_s1026" style="position:absolute;margin-left:55.45pt;margin-top:54.45pt;width:680.4pt;height:502.8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TiUtGScCAABA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8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02894" id="Rectangle 72" o:spid="_x0000_s1026" style="position:absolute;margin-left:38.1pt;margin-top:36.45pt;width:715.1pt;height:538.8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43"/>
          <w:headerReference w:type="default" r:id="rId44"/>
          <w:footerReference w:type="default" r:id="rId45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8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lihtsalt tubli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81" type="#_x0000_t202" style="position:absolute;margin-left:81.85pt;margin-top:414.4pt;width:650.95pt;height:1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lihtsalt tubli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83" name="Text Box 82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23" name="Pilt 23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82" type="#_x0000_t202" alt="Male student" style="position:absolute;margin-left:223.75pt;margin-top:76.95pt;width:183.4pt;height:202.2pt;z-index:25175244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23" name="Pilt 23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82" name="Text Box 85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24" name="Pilt 24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83" type="#_x0000_t202" alt="Femail student" style="position:absolute;margin-left:387.75pt;margin-top:80.1pt;width:183.4pt;height:194.2pt;z-index:2517555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Pw1qm3bAgAA/A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24" name="Pilt 24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8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Margus Hanson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84" type="#_x0000_t202" style="position:absolute;margin-left:234.25pt;margin-top:299.75pt;width:322.8pt;height:131.1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Margus Hanson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8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85" type="#_x0000_t202" style="position:absolute;margin-left:228.85pt;margin-top:501.2pt;width:333.6pt;height:33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LRugIAAMQ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M2gC&#10;0boCAADE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7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9C78D" id="Rectangle 80" o:spid="_x0000_s1026" style="position:absolute;margin-left:55.45pt;margin-top:54.45pt;width:680.4pt;height:502.8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93EB0" id="Rectangle 79" o:spid="_x0000_s1026" style="position:absolute;margin-left:38.1pt;margin-top:36.45pt;width:715.1pt;height:538.8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46"/>
          <w:headerReference w:type="default" r:id="rId47"/>
          <w:footerReference w:type="default" r:id="rId48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7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silmapaistva töö eest kooliümbruse korrastamisel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86" type="#_x0000_t202" style="position:absolute;margin-left:81.85pt;margin-top:414.4pt;width:650.95pt;height:135.2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silmapaistva töö eest kooliümbruse korrastamisel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76" name="Text Box 89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25" name="Pilt 25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87" type="#_x0000_t202" alt="Male student" style="position:absolute;margin-left:223.75pt;margin-top:76.95pt;width:183.4pt;height:202.2pt;z-index:2517606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25" name="Pilt 25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75" name="Text Box 92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26" name="Pilt 26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88" type="#_x0000_t202" alt="Femail student" style="position:absolute;margin-left:387.75pt;margin-top:80.1pt;width:183.4pt;height:194.2pt;z-index:2517637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cg2gIAAPw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26" name="Pilt 26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74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Andres Herkel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89" type="#_x0000_t202" style="position:absolute;margin-left:234.25pt;margin-top:299.75pt;width:322.8pt;height:131.1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wTuQ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FqhDBO5&#10;AgAAxQ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Andres Herkel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7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0" type="#_x0000_t202" style="position:absolute;margin-left:228.85pt;margin-top:501.2pt;width:333.6pt;height:33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gCuwIAAMQ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72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37865" id="Rectangle 87" o:spid="_x0000_s1026" style="position:absolute;margin-left:55.45pt;margin-top:54.45pt;width:680.4pt;height:502.8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+c7aFScCAABA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7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9E305" id="Rectangle 86" o:spid="_x0000_s1026" style="position:absolute;margin-left:38.1pt;margin-top:36.45pt;width:715.1pt;height:538.8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49"/>
          <w:headerReference w:type="default" r:id="rId50"/>
          <w:footerReference w:type="default" r:id="rId51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70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lihtsalt tubli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91" type="#_x0000_t202" style="position:absolute;margin-left:81.85pt;margin-top:414.4pt;width:650.95pt;height:135.2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lihtsalt tubli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69" name="Text Box 96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27" name="Pilt 27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92" type="#_x0000_t202" alt="Male student" style="position:absolute;margin-left:223.75pt;margin-top:76.95pt;width:183.4pt;height:202.2pt;z-index:2517688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27" name="Pilt 27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68" name="Text Box 99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28" name="Pilt 28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93" type="#_x0000_t202" alt="Femail student" style="position:absolute;margin-left:387.75pt;margin-top:80.1pt;width:183.4pt;height:194.2pt;z-index:2517719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fS2wIAAPw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HNER9LbAgAA/A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28" name="Pilt 28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6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Sergei Ivanov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94" type="#_x0000_t202" style="position:absolute;margin-left:234.25pt;margin-top:299.75pt;width:322.8pt;height:131.1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Sergei Ivanov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6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95" type="#_x0000_t202" style="position:absolute;margin-left:228.85pt;margin-top:501.2pt;width:333.6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gRuQIAAMQ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6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2F157" id="Rectangle 94" o:spid="_x0000_s1026" style="position:absolute;margin-left:55.45pt;margin-top:54.45pt;width:680.4pt;height:502.8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64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B27B8" id="Rectangle 93" o:spid="_x0000_s1026" style="position:absolute;margin-left:38.1pt;margin-top:36.45pt;width:715.1pt;height:538.8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52"/>
          <w:headerReference w:type="default" r:id="rId53"/>
          <w:footerReference w:type="default" r:id="rId54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6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silmapaistva töö eest kooliümbruse korrastamisel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96" type="#_x0000_t202" style="position:absolute;margin-left:81.85pt;margin-top:414.4pt;width:650.95pt;height:135.2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EWn&#10;er+6AgAAxg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silmapaistva töö eest kooliümbruse korrastamisel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62" name="Text Box 103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29" name="Pilt 29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97" type="#_x0000_t202" alt="Male student" style="position:absolute;margin-left:223.75pt;margin-top:76.95pt;width:183.4pt;height:202.2pt;z-index:2517770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DNLP1tyQIAANk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29" name="Pilt 29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61" name="Text Box 106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30" name="Pilt 30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98" type="#_x0000_t202" alt="Femail student" style="position:absolute;margin-left:387.75pt;margin-top:80.1pt;width:183.4pt;height:194.2pt;z-index:25178009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zg2wIAAP0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FXObODbAgAA/Q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30" name="Pilt 30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60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Andres Jalak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99" type="#_x0000_t202" style="position:absolute;margin-left:234.25pt;margin-top:299.75pt;width:322.8pt;height:131.1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Andres Jalak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5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100" type="#_x0000_t202" style="position:absolute;margin-left:228.85pt;margin-top:501.2pt;width:333.6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5zuAIAAMU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58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843BE" id="Rectangle 101" o:spid="_x0000_s1026" style="position:absolute;margin-left:55.45pt;margin-top:54.45pt;width:680.4pt;height:502.8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57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B85B6" id="Rectangle 100" o:spid="_x0000_s1026" style="position:absolute;margin-left:38.1pt;margin-top:36.45pt;width:715.1pt;height:538.8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55"/>
          <w:headerReference w:type="default" r:id="rId56"/>
          <w:footerReference w:type="default" r:id="rId57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56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tulemuste eest kutsevõistlustel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101" type="#_x0000_t202" style="position:absolute;margin-left:81.85pt;margin-top:414.4pt;width:650.95pt;height:1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B4Y&#10;O1C6AgAAxg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tulemuste eest kutsevõistlustel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55" name="Text Box 110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31" name="Pilt 31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102" type="#_x0000_t202" alt="Male student" style="position:absolute;margin-left:223.75pt;margin-top:76.95pt;width:183.4pt;height:202.2pt;z-index:251785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Bv/lUwyQIAANk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31" name="Pilt 31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54" name="Text Box 113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32" name="Pilt 32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103" type="#_x0000_t202" alt="Femail student" style="position:absolute;margin-left:387.75pt;margin-top:80.1pt;width:183.4pt;height:194.2pt;z-index:251788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YZ3AIAAP0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32" name="Pilt 32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53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Helmer Jõgi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104" type="#_x0000_t202" style="position:absolute;margin-left:234.25pt;margin-top:299.75pt;width:322.8pt;height:131.1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dGugIAAMY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Helmer Jõgi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52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105" type="#_x0000_t202" style="position:absolute;margin-left:228.85pt;margin-top:501.2pt;width:333.6pt;height:33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AOOP&#10;kLoCAADF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51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2EFDE" id="Rectangle 108" o:spid="_x0000_s1026" style="position:absolute;margin-left:55.45pt;margin-top:54.45pt;width:680.4pt;height:502.8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50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98CD5" id="Rectangle 107" o:spid="_x0000_s1026" style="position:absolute;margin-left:38.1pt;margin-top:36.45pt;width:715.1pt;height:538.8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58"/>
          <w:headerReference w:type="default" r:id="rId59"/>
          <w:footerReference w:type="default" r:id="rId60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4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silmapaistva töö eest kooliümbruse korrastamisel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106" type="#_x0000_t202" style="position:absolute;margin-left:81.85pt;margin-top:414.4pt;width:650.95pt;height:135.2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silmapaistva töö eest kooliümbruse korrastamisel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48" name="Text Box 117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33" name="Pilt 33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107" type="#_x0000_t202" alt="Male student" style="position:absolute;margin-left:223.75pt;margin-top:76.95pt;width:183.4pt;height:202.2pt;z-index:251793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CZgWUUyQIAANk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33" name="Pilt 33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47" name="Text Box 120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34" name="Pilt 34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108" type="#_x0000_t202" alt="Femail student" style="position:absolute;margin-left:387.75pt;margin-top:80.1pt;width:183.4pt;height:194.2pt;z-index:2517964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NwcsBTbAgAA/Q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34" name="Pilt 34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46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Raivo Järvi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109" type="#_x0000_t202" style="position:absolute;margin-left:234.25pt;margin-top:299.75pt;width:322.8pt;height:131.1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8wuQIAAMY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N9+7zC5&#10;AgAAxg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Raivo Järvi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45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110" type="#_x0000_t202" style="position:absolute;margin-left:228.85pt;margin-top:501.2pt;width:333.6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s9ugIAAMU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RF1r&#10;PboCAADF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44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968EB" id="Rectangle 115" o:spid="_x0000_s1026" style="position:absolute;margin-left:55.45pt;margin-top:54.45pt;width:680.4pt;height:502.8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43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B2CEF" id="Rectangle 114" o:spid="_x0000_s1026" style="position:absolute;margin-left:38.1pt;margin-top:36.45pt;width:715.1pt;height:538.8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61"/>
          <w:headerReference w:type="default" r:id="rId62"/>
          <w:footerReference w:type="default" r:id="rId63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4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õpitulemuste eest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111" type="#_x0000_t202" style="position:absolute;margin-left:81.85pt;margin-top:414.4pt;width:650.95pt;height:135.25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JP3&#10;xLe6AgAAxg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õpitulemuste eest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41" name="Text Box 124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35" name="Pilt 35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112" type="#_x0000_t202" alt="Male student" style="position:absolute;margin-left:223.75pt;margin-top:76.95pt;width:183.4pt;height:202.2pt;z-index:25180160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BvdpyQyQIAANk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35" name="Pilt 35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40" name="Text Box 127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36" name="Pilt 36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113" type="#_x0000_t202" alt="Femail student" style="position:absolute;margin-left:387.75pt;margin-top:80.1pt;width:183.4pt;height:194.2pt;z-index:2518046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36" name="Pilt 36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39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Helle Kalda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114" type="#_x0000_t202" style="position:absolute;margin-left:234.25pt;margin-top:299.75pt;width:322.8pt;height:131.1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i+euQIAAMY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DUSL565&#10;AgAAxg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Helle Kalda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38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115" type="#_x0000_t202" style="position:absolute;margin-left:228.85pt;margin-top:501.2pt;width:333.6pt;height:33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37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2D644" id="Rectangle 122" o:spid="_x0000_s1026" style="position:absolute;margin-left:55.45pt;margin-top:54.45pt;width:680.4pt;height:502.8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36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48A83" id="Rectangle 121" o:spid="_x0000_s1026" style="position:absolute;margin-left:38.1pt;margin-top:36.45pt;width:715.1pt;height:538.8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64"/>
          <w:headerReference w:type="default" r:id="rId65"/>
          <w:footerReference w:type="default" r:id="rId66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35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lihtsalt tubli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116" type="#_x0000_t202" style="position:absolute;margin-left:81.85pt;margin-top:414.4pt;width:650.95pt;height:135.2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lihtsalt tubli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34" name="Text Box 131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37" name="Pilt 37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117" type="#_x0000_t202" alt="Male student" style="position:absolute;margin-left:223.75pt;margin-top:76.95pt;width:183.4pt;height:202.2pt;z-index:2518097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BcuJpWyQIAANk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37" name="Pilt 37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33" name="Text Box 134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38" name="Pilt 38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118" type="#_x0000_t202" alt="Femail student" style="position:absolute;margin-left:387.75pt;margin-top:80.1pt;width:183.4pt;height:194.2pt;z-index:2518128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HM2wIAAP0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K/lwczbAgAA/Q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38" name="Pilt 38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Nelli Kalikova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119" type="#_x0000_t202" style="position:absolute;margin-left:234.25pt;margin-top:299.75pt;width:322.8pt;height:131.1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D7vEPa5&#10;AgAAxg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Nelli Kalikova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120" type="#_x0000_t202" style="position:absolute;margin-left:228.85pt;margin-top:501.2pt;width:333.6pt;height:33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z0ugIAAMU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eBbs&#10;9LoCAADF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30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3C04D" id="Rectangle 129" o:spid="_x0000_s1026" style="position:absolute;margin-left:55.45pt;margin-top:54.45pt;width:680.4pt;height:502.8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Ghs0CicCAABB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29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4FFF8" id="Rectangle 128" o:spid="_x0000_s1026" style="position:absolute;margin-left:38.1pt;margin-top:36.45pt;width:715.1pt;height:538.8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67"/>
          <w:headerReference w:type="default" r:id="rId68"/>
          <w:footerReference w:type="default" r:id="rId69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28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õpitulemuste eest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121" type="#_x0000_t202" style="position:absolute;margin-left:81.85pt;margin-top:414.4pt;width:650.95pt;height:135.2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Ia7&#10;0oC6AgAAxg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õpitulemuste eest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27" name="Text Box 138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39" name="Pilt 39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122" type="#_x0000_t202" alt="Male student" style="position:absolute;margin-left:223.75pt;margin-top:76.95pt;width:183.4pt;height:202.2pt;z-index:2518179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DgHn1QyQIAANk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39" name="Pilt 39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26" name="Text Box 141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40" name="Pilt 40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123" type="#_x0000_t202" alt="Femail student" style="position:absolute;margin-left:387.75pt;margin-top:80.1pt;width:183.4pt;height:194.2pt;z-index:2518210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9K2wIAAP0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GrKD0rbAgAA/Q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40" name="Pilt 40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25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Mati Kepp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124" type="#_x0000_t202" style="position:absolute;margin-left:234.25pt;margin-top:299.75pt;width:322.8pt;height:131.15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lRuwIAAMY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Mati Kepp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2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125" type="#_x0000_t202" style="position:absolute;margin-left:228.85pt;margin-top:501.2pt;width:333.6pt;height:33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iX8uAIAAMU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23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3D5CD" id="Rectangle 136" o:spid="_x0000_s1026" style="position:absolute;margin-left:55.45pt;margin-top:54.45pt;width:680.4pt;height:502.8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Lv3+uycCAABB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22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6F4C3" id="Rectangle 135" o:spid="_x0000_s1026" style="position:absolute;margin-left:38.1pt;margin-top:36.45pt;width:715.1pt;height:538.8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70"/>
          <w:headerReference w:type="default" r:id="rId71"/>
          <w:footerReference w:type="default" r:id="rId72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21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õpitulemuste eest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126" type="#_x0000_t202" style="position:absolute;margin-left:81.85pt;margin-top:414.4pt;width:650.95pt;height:135.2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õpitulemuste eest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20" name="Text Box 145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41" name="Pilt 41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127" type="#_x0000_t202" alt="Male student" style="position:absolute;margin-left:223.75pt;margin-top:76.95pt;width:183.4pt;height:202.2pt;z-index:25182617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DtjcoVyQIAANo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41" name="Pilt 41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19" name="Text Box 148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42" name="Pilt 42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128" type="#_x0000_t202" alt="Femail student" style="position:absolute;margin-left:387.75pt;margin-top:80.1pt;width:183.4pt;height:194.2pt;z-index:25182924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9qh2wIAAP4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GoD2qHbAgAA/g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42" name="Pilt 42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18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Arnold Kimber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129" type="#_x0000_t202" style="position:absolute;margin-left:234.25pt;margin-top:299.75pt;width:322.8pt;height:131.15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LqnuQIAAMc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L0Muqe5&#10;AgAAxw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Arnold Kimber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17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130" type="#_x0000_t202" style="position:absolute;margin-left:228.85pt;margin-top:501.2pt;width:333.6pt;height:33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wMugIAAMY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bCh8&#10;DLoCAADG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16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C7C1E" id="Rectangle 143" o:spid="_x0000_s1026" style="position:absolute;margin-left:55.45pt;margin-top:54.45pt;width:680.4pt;height:502.8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gU7xRicCAABB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15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68FDF" id="Rectangle 142" o:spid="_x0000_s1026" style="position:absolute;margin-left:38.1pt;margin-top:36.45pt;width:715.1pt;height:538.8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73"/>
          <w:headerReference w:type="default" r:id="rId74"/>
          <w:footerReference w:type="default" r:id="rId75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1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lihtsalt tubli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131" type="#_x0000_t202" style="position:absolute;margin-left:81.85pt;margin-top:414.4pt;width:650.95pt;height:135.25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Hbw&#10;pDi6AgAAxw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lihtsalt tubli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13" name="Text Box 152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43" name="Pilt 43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132" type="#_x0000_t202" alt="Male student" style="position:absolute;margin-left:223.75pt;margin-top:76.95pt;width:183.4pt;height:202.2pt;z-index:2518343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BxuqugyQIAANo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43" name="Pilt 43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12" name="Text Box 155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44" name="Pilt 44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133" type="#_x0000_t202" alt="Femail student" style="position:absolute;margin-left:387.75pt;margin-top:80.1pt;width:183.4pt;height:194.2pt;z-index:2518374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y/3AIAAP4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44" name="Pilt 44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11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Mait Klaassen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134" type="#_x0000_t202" style="position:absolute;margin-left:234.25pt;margin-top:299.75pt;width:322.8pt;height:131.1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L0VmgK5&#10;AgAAxw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Mait Klaassen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10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135" type="#_x0000_t202" style="position:absolute;margin-left:228.85pt;margin-top:501.2pt;width:333.6pt;height:33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0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5E800" id="Rectangle 150" o:spid="_x0000_s1026" style="position:absolute;margin-left:55.45pt;margin-top:54.45pt;width:680.4pt;height:502.8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08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2F24B" id="Rectangle 149" o:spid="_x0000_s1026" style="position:absolute;margin-left:38.1pt;margin-top:36.45pt;width:715.1pt;height:538.8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76"/>
          <w:headerReference w:type="default" r:id="rId77"/>
          <w:footerReference w:type="default" r:id="rId78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07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õpitulemuste eest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136" type="#_x0000_t202" style="position:absolute;margin-left:81.85pt;margin-top:414.4pt;width:650.95pt;height:135.25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õpitulemuste eest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106" name="Text Box 159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45" name="Pilt 45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137" type="#_x0000_t202" alt="Male student" style="position:absolute;margin-left:223.75pt;margin-top:76.95pt;width:183.4pt;height:202.2pt;z-index:2518425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Cb+EnAyQIAANo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45" name="Pilt 45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105" name="Text Box 162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46" name="Pilt 46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138" type="#_x0000_t202" alt="Femail student" style="position:absolute;margin-left:387.75pt;margin-top:80.1pt;width:183.4pt;height:194.2pt;z-index:2518456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it2wIAAP4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46" name="Pilt 46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104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Peeter Kreitzberg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139" type="#_x0000_t202" style="position:absolute;margin-left:234.25pt;margin-top:299.75pt;width:322.8pt;height:131.15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5EuQIAAMc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JYAzkS5&#10;AgAAxw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Peeter Kreitzberg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10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140" type="#_x0000_t202" style="position:absolute;margin-left:228.85pt;margin-top:501.2pt;width:333.6pt;height:33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rvuwIAAMY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102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40E5D" id="Rectangle 157" o:spid="_x0000_s1026" style="position:absolute;margin-left:55.45pt;margin-top:54.45pt;width:680.4pt;height:502.8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4KCnUScCAABB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101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4DD04" id="Rectangle 156" o:spid="_x0000_s1026" style="position:absolute;margin-left:38.1pt;margin-top:36.45pt;width:715.1pt;height:538.8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79"/>
          <w:headerReference w:type="default" r:id="rId80"/>
          <w:footerReference w:type="default" r:id="rId81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100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õpitulemuste eest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141" type="#_x0000_t202" style="position:absolute;margin-left:81.85pt;margin-top:414.4pt;width:650.95pt;height:135.2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õpitulemuste eest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99" name="Text Box 166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47" name="Pilt 47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142" type="#_x0000_t202" alt="Male student" style="position:absolute;margin-left:223.75pt;margin-top:76.95pt;width:183.4pt;height:202.2pt;z-index:2518507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47" name="Pilt 47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98" name="Text Box 169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48" name="Pilt 48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143" type="#_x0000_t202" alt="Femail student" style="position:absolute;margin-left:387.75pt;margin-top:80.1pt;width:183.4pt;height:194.2pt;z-index:2518538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z93AIAAP0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48" name="Pilt 48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97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Elle Kull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144" type="#_x0000_t202" style="position:absolute;margin-left:234.25pt;margin-top:299.75pt;width:322.8pt;height:131.1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Jw7Qyu5&#10;AgAAxg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Elle Kull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9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145" type="#_x0000_t202" style="position:absolute;margin-left:228.85pt;margin-top:501.2pt;width:333.6pt;height:33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PKugIAAMU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CJCj&#10;yroCAADF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95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69E22" id="Rectangle 164" o:spid="_x0000_s1026" style="position:absolute;margin-left:55.45pt;margin-top:54.45pt;width:680.4pt;height:502.8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we19rCcCAABA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94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46918" id="Rectangle 163" o:spid="_x0000_s1026" style="position:absolute;margin-left:38.1pt;margin-top:36.45pt;width:715.1pt;height:538.8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82"/>
          <w:headerReference w:type="default" r:id="rId83"/>
          <w:footerReference w:type="default" r:id="rId84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93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lihtsalt tubli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146" type="#_x0000_t202" style="position:absolute;margin-left:81.85pt;margin-top:414.4pt;width:650.95pt;height:135.25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Kz0&#10;QSK6AgAAxg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lihtsalt tubli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92" name="Text Box 173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49" name="Pilt 49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147" type="#_x0000_t202" alt="Male student" style="position:absolute;margin-left:223.75pt;margin-top:76.95pt;width:183.4pt;height:202.2pt;z-index:2518589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49" name="Pilt 49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91" name="Text Box 176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50" name="Pilt 50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148" type="#_x0000_t202" alt="Femail student" style="position:absolute;margin-left:387.75pt;margin-top:80.1pt;width:183.4pt;height:194.2pt;z-index:2518620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pB3AIAAP0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50" name="Pilt 50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90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Tõnis Kõiv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149" type="#_x0000_t202" style="position:absolute;margin-left:234.25pt;margin-top:299.75pt;width:322.8pt;height:131.1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Tõnis Kõiv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89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150" type="#_x0000_t202" style="position:absolute;margin-left:228.85pt;margin-top:501.2pt;width:333.6pt;height:33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6WuQIAAMU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88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11460" id="Rectangle 171" o:spid="_x0000_s1026" style="position:absolute;margin-left:55.45pt;margin-top:54.45pt;width:680.4pt;height:502.8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87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1527A" id="Rectangle 170" o:spid="_x0000_s1026" style="position:absolute;margin-left:38.1pt;margin-top:36.45pt;width:715.1pt;height:538.8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85"/>
          <w:headerReference w:type="default" r:id="rId86"/>
          <w:footerReference w:type="default" r:id="rId87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86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õpitulemuste eest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151" type="#_x0000_t202" style="position:absolute;margin-left:81.85pt;margin-top:414.4pt;width:650.95pt;height:135.25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FR7&#10;NuS6AgAAxg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õpitulemuste eest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85" name="Text Box 180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51" name="Pilt 51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152" type="#_x0000_t202" alt="Male student" style="position:absolute;margin-left:223.75pt;margin-top:76.95pt;width:183.4pt;height:202.2pt;z-index:2518671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Bap1EYyQIAANk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51" name="Pilt 51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84" name="Text Box 183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52" name="Pilt 52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153" type="#_x0000_t202" alt="Femail student" style="position:absolute;margin-left:387.75pt;margin-top:80.1pt;width:183.4pt;height:194.2pt;z-index:2518702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52" name="Pilt 52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83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Urmo Kööbi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154" type="#_x0000_t202" style="position:absolute;margin-left:234.25pt;margin-top:299.75pt;width:322.8pt;height:131.1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xpugIAAMY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Urmo Kööbi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82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155" type="#_x0000_t202" style="position:absolute;margin-left:228.85pt;margin-top:501.2pt;width:333.6pt;height:33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OiugIAAMU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cFbz&#10;oroCAADF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81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6C523" id="Rectangle 178" o:spid="_x0000_s1026" style="position:absolute;margin-left:55.45pt;margin-top:54.45pt;width:680.4pt;height:502.8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80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ABA74" id="Rectangle 177" o:spid="_x0000_s1026" style="position:absolute;margin-left:38.1pt;margin-top:36.45pt;width:715.1pt;height:538.8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88"/>
          <w:headerReference w:type="default" r:id="rId89"/>
          <w:footerReference w:type="default" r:id="rId90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79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õpitulemuste eest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156" type="#_x0000_t202" style="position:absolute;margin-left:81.85pt;margin-top:414.4pt;width:650.95pt;height:135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õpitulemuste eest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78" name="Text Box 187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53" name="Pilt 53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157" type="#_x0000_t202" alt="Male student" style="position:absolute;margin-left:223.75pt;margin-top:76.95pt;width:183.4pt;height:202.2pt;z-index:2518753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53" name="Pilt 53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77" name="Text Box 190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54" name="Pilt 54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158" type="#_x0000_t202" alt="Femail student" style="position:absolute;margin-left:387.75pt;margin-top:80.1pt;width:183.4pt;height:194.2pt;z-index:25187840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82+3AIAAP0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54" name="Pilt 54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76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Olev Laanjärv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159" type="#_x0000_t202" style="position:absolute;margin-left:234.25pt;margin-top:299.75pt;width:322.8pt;height:131.1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Olev Laanjärv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75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160" type="#_x0000_t202" style="position:absolute;margin-left:228.85pt;margin-top:501.2pt;width:333.6pt;height:33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U8uwIAAMU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74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35D2D" id="Rectangle 185" o:spid="_x0000_s1026" style="position:absolute;margin-left:55.45pt;margin-top:54.45pt;width:680.4pt;height:502.8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73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DC8AF" id="Rectangle 184" o:spid="_x0000_s1026" style="position:absolute;margin-left:38.1pt;margin-top:36.45pt;width:715.1pt;height:538.8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91"/>
          <w:headerReference w:type="default" r:id="rId92"/>
          <w:footerReference w:type="default" r:id="rId93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72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silmapaistva töö eest kooliümbruse korrastamisel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161" type="#_x0000_t202" style="position:absolute;margin-left:81.85pt;margin-top:414.4pt;width:650.95pt;height:135.2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silmapaistva töö eest kooliümbruse korrastamisel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71" name="Text Box 194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55" name="Pilt 55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162" type="#_x0000_t202" alt="Male student" style="position:absolute;margin-left:223.75pt;margin-top:76.95pt;width:183.4pt;height:202.2pt;z-index:25188352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55" name="Pilt 55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70" name="Text Box 197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56" name="Pilt 56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163" type="#_x0000_t202" alt="Femail student" style="position:absolute;margin-left:387.75pt;margin-top:80.1pt;width:183.4pt;height:194.2pt;z-index:2518865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6j3AIAAP0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56" name="Pilt 56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69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Mart Laar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164" type="#_x0000_t202" style="position:absolute;margin-left:234.25pt;margin-top:299.75pt;width:322.8pt;height:131.1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X0ugIAAMY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Mart Laar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68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165" type="#_x0000_t202" style="position:absolute;margin-left:228.85pt;margin-top:501.2pt;width:333.6pt;height:33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dTuwIAAMU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67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25B05" id="Rectangle 192" o:spid="_x0000_s1026" style="position:absolute;margin-left:55.45pt;margin-top:54.45pt;width:680.4pt;height:502.8pt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66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605B1" id="Rectangle 191" o:spid="_x0000_s1026" style="position:absolute;margin-left:38.1pt;margin-top:36.45pt;width:715.1pt;height:538.8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Default="00D471D5" w:rsidP="000256AF">
      <w:pPr>
        <w:sectPr w:rsidR="00D471D5" w:rsidSect="00D471D5">
          <w:headerReference w:type="even" r:id="rId94"/>
          <w:headerReference w:type="default" r:id="rId95"/>
          <w:footerReference w:type="default" r:id="rId96"/>
          <w:pgSz w:w="15840" w:h="12240" w:orient="landscape" w:code="1"/>
          <w:pgMar w:top="720" w:right="734" w:bottom="720" w:left="720" w:header="720" w:footer="331" w:gutter="0"/>
          <w:pgNumType w:start="1"/>
          <w:cols w:space="720"/>
          <w:noEndnote/>
        </w:sectPr>
      </w:pPr>
      <w:r>
        <w:rPr>
          <w:noProof/>
          <w:lang w:eastAsia="et-EE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65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EA570B" w:rsidRDefault="00D471D5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heade tulemuste eest kutsevõistlustel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166" type="#_x0000_t202" style="position:absolute;margin-left:81.85pt;margin-top:414.4pt;width:650.95pt;height:135.25pt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" filled="f" fillcolor="#930" stroked="f" strokecolor="#930">
                <v:textbox>
                  <w:txbxContent>
                    <w:p w:rsidR="00D471D5" w:rsidRPr="00EA570B" w:rsidRDefault="00D471D5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786902">
                        <w:rPr>
                          <w:noProof/>
                          <w:sz w:val="72"/>
                          <w:szCs w:val="72"/>
                        </w:rPr>
                        <w:t>heade tulemuste eest kutsevõistlustel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64" name="Text Box 201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64219F" w:rsidRDefault="00D471D5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57" name="Pilt 57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167" type="#_x0000_t202" alt="Male student" style="position:absolute;margin-left:223.75pt;margin-top:76.95pt;width:183.4pt;height:202.2pt;z-index:2518917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" filled="f" stroked="f">
                <v:textbox style="mso-fit-shape-to-text:t">
                  <w:txbxContent>
                    <w:p w:rsidR="00D471D5" w:rsidRPr="0064219F" w:rsidRDefault="00D471D5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57" name="Pilt 57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63" name="Text Box 204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58" name="Pilt 58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168" type="#_x0000_t202" alt="Femail student" style="position:absolute;margin-left:387.75pt;margin-top:80.1pt;width:183.4pt;height:194.2pt;z-index:2518947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" filled="f" fillcolor="#fc9" stroked="f" strokecolor="#630" strokeweight="2pt">
                <v:fill opacity="10537f"/>
                <v:textbox style="mso-fit-shape-to-text:t">
                  <w:txbxContent>
                    <w:p w:rsidR="00D471D5" w:rsidRDefault="00D471D5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58" name="Pilt 58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6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Pr="00554C11" w:rsidRDefault="00D471D5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nimetus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õpetajaskond kinnitab, et õpilane</w:t>
                            </w:r>
                          </w:p>
                          <w:p w:rsidR="00D471D5" w:rsidRDefault="00D471D5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Jarno Laur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D471D5" w:rsidRPr="00554C11" w:rsidRDefault="00D471D5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169" type="#_x0000_t202" style="position:absolute;margin-left:234.25pt;margin-top:299.75pt;width:322.8pt;height:131.15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+ZuQIAAMY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" filled="f" stroked="f">
                <v:textbox style="mso-fit-shape-to-text:t">
                  <w:txbxContent>
                    <w:p w:rsidR="00D471D5" w:rsidRPr="00554C11" w:rsidRDefault="00D471D5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nimetus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õpetajaskond kinnitab, et õpilane</w:t>
                      </w:r>
                    </w:p>
                    <w:p w:rsidR="00D471D5" w:rsidRDefault="00D471D5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Jarno Laur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D471D5" w:rsidRPr="00554C11" w:rsidRDefault="00D471D5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61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1D5" w:rsidRDefault="00D471D5" w:rsidP="00B028D6">
                            <w:pPr>
                              <w:pStyle w:val="datesignature"/>
                            </w:pPr>
                            <w:r>
                              <w:t>___________________________________________</w:t>
                            </w:r>
                          </w:p>
                          <w:p w:rsidR="00D471D5" w:rsidRPr="00C55F04" w:rsidRDefault="00D471D5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170" type="#_x0000_t202" style="position:absolute;margin-left:228.85pt;margin-top:501.2pt;width:333.6pt;height:33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hlugIAAMU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" filled="f" stroked="f">
                <v:textbox style="mso-fit-shape-to-text:t">
                  <w:txbxContent>
                    <w:p w:rsidR="00D471D5" w:rsidRDefault="00D471D5" w:rsidP="00B028D6">
                      <w:pPr>
                        <w:pStyle w:val="datesignature"/>
                      </w:pPr>
                      <w:r>
                        <w:t>___________________________________________</w:t>
                      </w:r>
                    </w:p>
                    <w:p w:rsidR="00D471D5" w:rsidRPr="00C55F04" w:rsidRDefault="00D471D5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60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167F4" id="Rectangle 199" o:spid="_x0000_s1026" style="position:absolute;margin-left:55.45pt;margin-top:54.45pt;width:680.4pt;height:502.8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59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0C82C" id="Rectangle 198" o:spid="_x0000_s1026" style="position:absolute;margin-left:38.1pt;margin-top:36.45pt;width:715.1pt;height:538.8pt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" fillcolor="#f96" strokecolor="#630" strokeweight="2pt">
                <w10:wrap anchorx="page" anchory="page"/>
              </v:rect>
            </w:pict>
          </mc:Fallback>
        </mc:AlternateContent>
      </w:r>
    </w:p>
    <w:p w:rsidR="00D471D5" w:rsidRPr="003B6C1E" w:rsidRDefault="00D471D5" w:rsidP="000256AF"/>
    <w:sectPr w:rsidR="00D471D5" w:rsidRPr="003B6C1E" w:rsidSect="00D471D5">
      <w:headerReference w:type="even" r:id="rId97"/>
      <w:headerReference w:type="default" r:id="rId98"/>
      <w:footerReference w:type="default" r:id="rId99"/>
      <w:type w:val="continuous"/>
      <w:pgSz w:w="15840" w:h="12240" w:orient="landscape" w:code="1"/>
      <w:pgMar w:top="720" w:right="734" w:bottom="720" w:left="720" w:header="720" w:footer="33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1D5" w:rsidRDefault="00D471D5">
      <w:r>
        <w:separator/>
      </w:r>
    </w:p>
  </w:endnote>
  <w:endnote w:type="continuationSeparator" w:id="0">
    <w:p w:rsidR="00D471D5" w:rsidRDefault="00D4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0D" w:rsidRDefault="005E4F0D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1D5" w:rsidRDefault="00D471D5">
      <w:r>
        <w:separator/>
      </w:r>
    </w:p>
  </w:footnote>
  <w:footnote w:type="continuationSeparator" w:id="0">
    <w:p w:rsidR="00D471D5" w:rsidRDefault="00D47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0D" w:rsidRDefault="005E4F0D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0D" w:rsidRDefault="005E4F0D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D5" w:rsidRDefault="00D471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360"/>
  <w:drawingGridVerticalSpacing w:val="36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0B"/>
    <w:rsid w:val="000256AF"/>
    <w:rsid w:val="0018089D"/>
    <w:rsid w:val="001D5E70"/>
    <w:rsid w:val="002915C2"/>
    <w:rsid w:val="00294BDD"/>
    <w:rsid w:val="002F403B"/>
    <w:rsid w:val="0035791A"/>
    <w:rsid w:val="003B6C1E"/>
    <w:rsid w:val="0043572A"/>
    <w:rsid w:val="004A3D06"/>
    <w:rsid w:val="004D4790"/>
    <w:rsid w:val="0050210F"/>
    <w:rsid w:val="0055092E"/>
    <w:rsid w:val="00554C11"/>
    <w:rsid w:val="00566861"/>
    <w:rsid w:val="00577128"/>
    <w:rsid w:val="005E4F0D"/>
    <w:rsid w:val="0064219F"/>
    <w:rsid w:val="006718CC"/>
    <w:rsid w:val="006B0FEF"/>
    <w:rsid w:val="0079426E"/>
    <w:rsid w:val="007F3CD6"/>
    <w:rsid w:val="00913B7E"/>
    <w:rsid w:val="00924C0F"/>
    <w:rsid w:val="00965BB6"/>
    <w:rsid w:val="009C379D"/>
    <w:rsid w:val="009C3CAA"/>
    <w:rsid w:val="00B028D6"/>
    <w:rsid w:val="00B340D4"/>
    <w:rsid w:val="00B75DB8"/>
    <w:rsid w:val="00BC250D"/>
    <w:rsid w:val="00BC40EF"/>
    <w:rsid w:val="00BD515D"/>
    <w:rsid w:val="00BD68A4"/>
    <w:rsid w:val="00CF4DF5"/>
    <w:rsid w:val="00D43AF0"/>
    <w:rsid w:val="00D471D5"/>
    <w:rsid w:val="00E10F3F"/>
    <w:rsid w:val="00E4082D"/>
    <w:rsid w:val="00E665CC"/>
    <w:rsid w:val="00E91CCF"/>
    <w:rsid w:val="00EA570B"/>
    <w:rsid w:val="00ED2B57"/>
    <w:rsid w:val="00F04F76"/>
    <w:rsid w:val="00F113D4"/>
    <w:rsid w:val="00F52391"/>
    <w:rsid w:val="00FA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" style="mso-position-horizontal-relative:page;mso-position-vertical-relative:page" fillcolor="#fc9" strokecolor="#630">
      <v:fill color="#fc9" opacity="10486f"/>
      <v:stroke color="#630" weight="2pt"/>
      <o:colormru v:ext="edit" colors="#360,maroon,#630,#f96"/>
    </o:shapedefaults>
    <o:shapelayout v:ext="edit">
      <o:idmap v:ext="edit" data="1"/>
    </o:shapelayout>
  </w:shapeDefaults>
  <w:decimalSymbol w:val=","/>
  <w:listSeparator w:val=";"/>
  <w15:docId w15:val="{9655B67F-F6E4-4077-AFD2-61297BBD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Pr>
      <w:lang w:val="et-EE"/>
    </w:rPr>
  </w:style>
  <w:style w:type="paragraph" w:styleId="Pealkiri1">
    <w:name w:val="heading 1"/>
    <w:next w:val="Normaallaad"/>
    <w:qFormat/>
    <w:rsid w:val="0064219F"/>
    <w:pPr>
      <w:jc w:val="center"/>
      <w:outlineLvl w:val="0"/>
    </w:pPr>
    <w:rPr>
      <w:rFonts w:ascii="Courier New" w:hAnsi="Courier New"/>
      <w:b/>
      <w:color w:val="CC3300"/>
      <w:sz w:val="96"/>
      <w:szCs w:val="40"/>
    </w:rPr>
  </w:style>
  <w:style w:type="paragraph" w:styleId="Pealkiri2">
    <w:name w:val="heading 2"/>
    <w:next w:val="Normaallaad"/>
    <w:qFormat/>
    <w:rsid w:val="00E10F3F"/>
    <w:pPr>
      <w:jc w:val="center"/>
      <w:outlineLvl w:val="1"/>
    </w:pPr>
    <w:rPr>
      <w:rFonts w:ascii="Courier New" w:hAnsi="Courier New"/>
      <w:color w:val="808080"/>
      <w:sz w:val="36"/>
      <w:szCs w:val="40"/>
    </w:rPr>
  </w:style>
  <w:style w:type="paragraph" w:styleId="Pealkiri3">
    <w:name w:val="heading 3"/>
    <w:next w:val="Normaallaad"/>
    <w:qFormat/>
    <w:rsid w:val="00CF4DF5"/>
    <w:pPr>
      <w:spacing w:before="40" w:after="40"/>
      <w:jc w:val="center"/>
      <w:outlineLvl w:val="2"/>
    </w:pPr>
    <w:rPr>
      <w:rFonts w:ascii="Courier New" w:hAnsi="Courier New"/>
      <w:b/>
      <w:color w:val="000080"/>
      <w:sz w:val="52"/>
      <w:szCs w:val="40"/>
    </w:rPr>
  </w:style>
  <w:style w:type="paragraph" w:styleId="Pealkiri4">
    <w:name w:val="heading 4"/>
    <w:next w:val="Normaallaad"/>
    <w:qFormat/>
    <w:rsid w:val="0018089D"/>
    <w:pPr>
      <w:widowControl w:val="0"/>
      <w:shd w:val="clear" w:color="FFFF00" w:fill="auto"/>
      <w:ind w:left="990" w:right="1001"/>
      <w:outlineLvl w:val="3"/>
    </w:pPr>
    <w:rPr>
      <w:rFonts w:ascii="Courier New" w:hAnsi="Courier New"/>
      <w:b/>
      <w:sz w:val="40"/>
      <w:szCs w:val="4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Dokumendiplaan">
    <w:name w:val="Document Map"/>
    <w:basedOn w:val="Normaallaad"/>
    <w:semiHidden/>
    <w:pPr>
      <w:shd w:val="clear" w:color="auto" w:fill="000080"/>
    </w:pPr>
    <w:rPr>
      <w:rFonts w:ascii="Tahoma" w:hAnsi="Tahoma" w:cs="Tahoma"/>
    </w:rPr>
  </w:style>
  <w:style w:type="paragraph" w:customStyle="1" w:styleId="datesignature">
    <w:name w:val="date signature"/>
    <w:rsid w:val="00B028D6"/>
    <w:pPr>
      <w:jc w:val="center"/>
    </w:pPr>
    <w:rPr>
      <w:rFonts w:ascii="Courier New" w:hAnsi="Courier New"/>
      <w:color w:val="808080"/>
      <w:sz w:val="24"/>
      <w:szCs w:val="40"/>
    </w:rPr>
  </w:style>
  <w:style w:type="paragraph" w:styleId="Jutumullitekst">
    <w:name w:val="Balloon Text"/>
    <w:basedOn w:val="Normaallaad"/>
    <w:semiHidden/>
    <w:rsid w:val="00294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2.xml"/><Relationship Id="rId21" Type="http://schemas.openxmlformats.org/officeDocument/2006/relationships/footer" Target="footer4.xml"/><Relationship Id="rId42" Type="http://schemas.openxmlformats.org/officeDocument/2006/relationships/footer" Target="footer11.xml"/><Relationship Id="rId47" Type="http://schemas.openxmlformats.org/officeDocument/2006/relationships/header" Target="header26.xml"/><Relationship Id="rId63" Type="http://schemas.openxmlformats.org/officeDocument/2006/relationships/footer" Target="footer18.xml"/><Relationship Id="rId68" Type="http://schemas.openxmlformats.org/officeDocument/2006/relationships/header" Target="header40.xml"/><Relationship Id="rId84" Type="http://schemas.openxmlformats.org/officeDocument/2006/relationships/footer" Target="footer25.xml"/><Relationship Id="rId89" Type="http://schemas.openxmlformats.org/officeDocument/2006/relationships/header" Target="header54.xml"/><Relationship Id="rId16" Type="http://schemas.openxmlformats.org/officeDocument/2006/relationships/header" Target="header5.xml"/><Relationship Id="rId11" Type="http://schemas.openxmlformats.org/officeDocument/2006/relationships/image" Target="media/image1.wmf"/><Relationship Id="rId32" Type="http://schemas.openxmlformats.org/officeDocument/2006/relationships/header" Target="header16.xml"/><Relationship Id="rId37" Type="http://schemas.openxmlformats.org/officeDocument/2006/relationships/header" Target="header19.xml"/><Relationship Id="rId53" Type="http://schemas.openxmlformats.org/officeDocument/2006/relationships/header" Target="header30.xml"/><Relationship Id="rId58" Type="http://schemas.openxmlformats.org/officeDocument/2006/relationships/header" Target="header33.xml"/><Relationship Id="rId74" Type="http://schemas.openxmlformats.org/officeDocument/2006/relationships/header" Target="header44.xml"/><Relationship Id="rId79" Type="http://schemas.openxmlformats.org/officeDocument/2006/relationships/header" Target="header47.xml"/><Relationship Id="rId5" Type="http://schemas.openxmlformats.org/officeDocument/2006/relationships/webSettings" Target="webSettings.xml"/><Relationship Id="rId90" Type="http://schemas.openxmlformats.org/officeDocument/2006/relationships/footer" Target="footer27.xml"/><Relationship Id="rId95" Type="http://schemas.openxmlformats.org/officeDocument/2006/relationships/header" Target="header58.xml"/><Relationship Id="rId22" Type="http://schemas.openxmlformats.org/officeDocument/2006/relationships/header" Target="header9.xml"/><Relationship Id="rId27" Type="http://schemas.openxmlformats.org/officeDocument/2006/relationships/footer" Target="footer6.xml"/><Relationship Id="rId43" Type="http://schemas.openxmlformats.org/officeDocument/2006/relationships/header" Target="header23.xml"/><Relationship Id="rId48" Type="http://schemas.openxmlformats.org/officeDocument/2006/relationships/footer" Target="footer13.xml"/><Relationship Id="rId64" Type="http://schemas.openxmlformats.org/officeDocument/2006/relationships/header" Target="header37.xml"/><Relationship Id="rId69" Type="http://schemas.openxmlformats.org/officeDocument/2006/relationships/footer" Target="footer20.xml"/><Relationship Id="rId80" Type="http://schemas.openxmlformats.org/officeDocument/2006/relationships/header" Target="header48.xml"/><Relationship Id="rId85" Type="http://schemas.openxmlformats.org/officeDocument/2006/relationships/header" Target="header51.xml"/><Relationship Id="rId12" Type="http://schemas.openxmlformats.org/officeDocument/2006/relationships/image" Target="media/image2.wmf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33" Type="http://schemas.openxmlformats.org/officeDocument/2006/relationships/footer" Target="footer8.xml"/><Relationship Id="rId38" Type="http://schemas.openxmlformats.org/officeDocument/2006/relationships/header" Target="header20.xml"/><Relationship Id="rId46" Type="http://schemas.openxmlformats.org/officeDocument/2006/relationships/header" Target="header25.xml"/><Relationship Id="rId59" Type="http://schemas.openxmlformats.org/officeDocument/2006/relationships/header" Target="header34.xml"/><Relationship Id="rId67" Type="http://schemas.openxmlformats.org/officeDocument/2006/relationships/header" Target="header39.xml"/><Relationship Id="rId20" Type="http://schemas.openxmlformats.org/officeDocument/2006/relationships/header" Target="header8.xml"/><Relationship Id="rId41" Type="http://schemas.openxmlformats.org/officeDocument/2006/relationships/header" Target="header22.xml"/><Relationship Id="rId54" Type="http://schemas.openxmlformats.org/officeDocument/2006/relationships/footer" Target="footer15.xml"/><Relationship Id="rId62" Type="http://schemas.openxmlformats.org/officeDocument/2006/relationships/header" Target="header36.xml"/><Relationship Id="rId70" Type="http://schemas.openxmlformats.org/officeDocument/2006/relationships/header" Target="header41.xml"/><Relationship Id="rId75" Type="http://schemas.openxmlformats.org/officeDocument/2006/relationships/footer" Target="footer22.xml"/><Relationship Id="rId83" Type="http://schemas.openxmlformats.org/officeDocument/2006/relationships/header" Target="header50.xml"/><Relationship Id="rId88" Type="http://schemas.openxmlformats.org/officeDocument/2006/relationships/header" Target="header53.xml"/><Relationship Id="rId91" Type="http://schemas.openxmlformats.org/officeDocument/2006/relationships/header" Target="header55.xml"/><Relationship Id="rId96" Type="http://schemas.openxmlformats.org/officeDocument/2006/relationships/footer" Target="footer2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10.xml"/><Relationship Id="rId28" Type="http://schemas.openxmlformats.org/officeDocument/2006/relationships/header" Target="header13.xml"/><Relationship Id="rId36" Type="http://schemas.openxmlformats.org/officeDocument/2006/relationships/footer" Target="footer9.xml"/><Relationship Id="rId49" Type="http://schemas.openxmlformats.org/officeDocument/2006/relationships/header" Target="header27.xml"/><Relationship Id="rId57" Type="http://schemas.openxmlformats.org/officeDocument/2006/relationships/footer" Target="footer16.xml"/><Relationship Id="rId10" Type="http://schemas.openxmlformats.org/officeDocument/2006/relationships/footer" Target="footer1.xml"/><Relationship Id="rId31" Type="http://schemas.openxmlformats.org/officeDocument/2006/relationships/header" Target="header15.xml"/><Relationship Id="rId44" Type="http://schemas.openxmlformats.org/officeDocument/2006/relationships/header" Target="header24.xml"/><Relationship Id="rId52" Type="http://schemas.openxmlformats.org/officeDocument/2006/relationships/header" Target="header29.xml"/><Relationship Id="rId60" Type="http://schemas.openxmlformats.org/officeDocument/2006/relationships/footer" Target="footer17.xml"/><Relationship Id="rId65" Type="http://schemas.openxmlformats.org/officeDocument/2006/relationships/header" Target="header38.xml"/><Relationship Id="rId73" Type="http://schemas.openxmlformats.org/officeDocument/2006/relationships/header" Target="header43.xml"/><Relationship Id="rId78" Type="http://schemas.openxmlformats.org/officeDocument/2006/relationships/footer" Target="footer23.xml"/><Relationship Id="rId81" Type="http://schemas.openxmlformats.org/officeDocument/2006/relationships/footer" Target="footer24.xml"/><Relationship Id="rId86" Type="http://schemas.openxmlformats.org/officeDocument/2006/relationships/header" Target="header52.xml"/><Relationship Id="rId94" Type="http://schemas.openxmlformats.org/officeDocument/2006/relationships/header" Target="header57.xml"/><Relationship Id="rId99" Type="http://schemas.openxmlformats.org/officeDocument/2006/relationships/footer" Target="footer30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39" Type="http://schemas.openxmlformats.org/officeDocument/2006/relationships/footer" Target="footer10.xml"/><Relationship Id="rId34" Type="http://schemas.openxmlformats.org/officeDocument/2006/relationships/header" Target="header17.xml"/><Relationship Id="rId50" Type="http://schemas.openxmlformats.org/officeDocument/2006/relationships/header" Target="header28.xml"/><Relationship Id="rId55" Type="http://schemas.openxmlformats.org/officeDocument/2006/relationships/header" Target="header31.xml"/><Relationship Id="rId76" Type="http://schemas.openxmlformats.org/officeDocument/2006/relationships/header" Target="header45.xml"/><Relationship Id="rId97" Type="http://schemas.openxmlformats.org/officeDocument/2006/relationships/header" Target="header59.xml"/><Relationship Id="rId7" Type="http://schemas.openxmlformats.org/officeDocument/2006/relationships/endnotes" Target="endnotes.xml"/><Relationship Id="rId71" Type="http://schemas.openxmlformats.org/officeDocument/2006/relationships/header" Target="header42.xml"/><Relationship Id="rId92" Type="http://schemas.openxmlformats.org/officeDocument/2006/relationships/header" Target="header56.xml"/><Relationship Id="rId2" Type="http://schemas.openxmlformats.org/officeDocument/2006/relationships/customXml" Target="../customXml/item2.xml"/><Relationship Id="rId29" Type="http://schemas.openxmlformats.org/officeDocument/2006/relationships/header" Target="header14.xml"/><Relationship Id="rId24" Type="http://schemas.openxmlformats.org/officeDocument/2006/relationships/footer" Target="footer5.xml"/><Relationship Id="rId40" Type="http://schemas.openxmlformats.org/officeDocument/2006/relationships/header" Target="header21.xml"/><Relationship Id="rId45" Type="http://schemas.openxmlformats.org/officeDocument/2006/relationships/footer" Target="footer12.xml"/><Relationship Id="rId66" Type="http://schemas.openxmlformats.org/officeDocument/2006/relationships/footer" Target="footer19.xml"/><Relationship Id="rId87" Type="http://schemas.openxmlformats.org/officeDocument/2006/relationships/footer" Target="footer26.xml"/><Relationship Id="rId61" Type="http://schemas.openxmlformats.org/officeDocument/2006/relationships/header" Target="header35.xml"/><Relationship Id="rId82" Type="http://schemas.openxmlformats.org/officeDocument/2006/relationships/header" Target="header49.xml"/><Relationship Id="rId19" Type="http://schemas.openxmlformats.org/officeDocument/2006/relationships/header" Target="header7.xml"/><Relationship Id="rId14" Type="http://schemas.openxmlformats.org/officeDocument/2006/relationships/header" Target="header4.xml"/><Relationship Id="rId30" Type="http://schemas.openxmlformats.org/officeDocument/2006/relationships/footer" Target="footer7.xml"/><Relationship Id="rId35" Type="http://schemas.openxmlformats.org/officeDocument/2006/relationships/header" Target="header18.xml"/><Relationship Id="rId56" Type="http://schemas.openxmlformats.org/officeDocument/2006/relationships/header" Target="header32.xml"/><Relationship Id="rId77" Type="http://schemas.openxmlformats.org/officeDocument/2006/relationships/header" Target="header46.xml"/><Relationship Id="rId100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footer" Target="footer14.xml"/><Relationship Id="rId72" Type="http://schemas.openxmlformats.org/officeDocument/2006/relationships/footer" Target="footer21.xml"/><Relationship Id="rId93" Type="http://schemas.openxmlformats.org/officeDocument/2006/relationships/footer" Target="footer28.xml"/><Relationship Id="rId98" Type="http://schemas.openxmlformats.org/officeDocument/2006/relationships/header" Target="header60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4\AppData\Roaming\Microsoft\Mallid\Kuu%20parima%20&#245;ppuri%20tunnist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00EA2-7FCF-4E8D-A0E1-3F76E1F57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D0EEA-A7A2-463F-BBFE-6F5ED8D3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Kuu parima õppuri tunnistus.dotx</Template>
  <TotalTime>2</TotalTime>
  <Pages>29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cp:lastPrinted>2003-10-06T22:08:00Z</cp:lastPrinted>
  <dcterms:created xsi:type="dcterms:W3CDTF">2014-09-09T10:33:00Z</dcterms:created>
  <dcterms:modified xsi:type="dcterms:W3CDTF">2014-09-09T10:35:00Z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TC010183851061</vt:lpwstr>
  </property>
</Properties>
</file>